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511" w:type="dxa"/>
        <w:tblInd w:w="-720" w:type="dxa"/>
        <w:tblLayout w:type="fixed"/>
        <w:tblLook w:val="04A0" w:firstRow="1" w:lastRow="0" w:firstColumn="1" w:lastColumn="0" w:noHBand="0" w:noVBand="1"/>
        <w:tblDescription w:val="Layout table to enter Title"/>
      </w:tblPr>
      <w:tblGrid>
        <w:gridCol w:w="7511"/>
      </w:tblGrid>
      <w:tr w:rsidR="006808FB" w:rsidRPr="00A3597A" w14:paraId="672B1252" w14:textId="77777777" w:rsidTr="001C214D">
        <w:trPr>
          <w:trHeight w:val="1461"/>
        </w:trPr>
        <w:tc>
          <w:tcPr>
            <w:tcW w:w="7511" w:type="dxa"/>
          </w:tcPr>
          <w:p w14:paraId="3E8E06B6" w14:textId="787A4DC4" w:rsidR="006808FB" w:rsidRPr="0023301B" w:rsidRDefault="00A3597A" w:rsidP="00A3597A">
            <w:pPr>
              <w:pStyle w:val="Title"/>
              <w:jc w:val="center"/>
              <w:rPr>
                <w:rFonts w:ascii="Times New Roman" w:hAnsi="Times New Roman"/>
              </w:rPr>
            </w:pPr>
            <w:r w:rsidRPr="0023301B">
              <w:rPr>
                <w:rFonts w:ascii="Times New Roman" w:hAnsi="Times New Roman"/>
              </w:rPr>
              <w:t xml:space="preserve">BÁO CÁO </w:t>
            </w:r>
            <w:r w:rsidR="0023301B" w:rsidRPr="0023301B">
              <w:rPr>
                <w:rFonts w:ascii="Times New Roman" w:hAnsi="Times New Roman"/>
              </w:rPr>
              <w:t>(AI for Arria10)</w:t>
            </w:r>
            <w:r w:rsidR="009C1B6D">
              <w:rPr>
                <w:rFonts w:ascii="Times New Roman" w:hAnsi="Times New Roman"/>
              </w:rPr>
              <w:t xml:space="preserve"> </w:t>
            </w:r>
          </w:p>
          <w:p w14:paraId="367FFD74" w14:textId="1E50D505" w:rsidR="00B93D7A" w:rsidRPr="00A3597A" w:rsidRDefault="00B93D7A" w:rsidP="00823D7B">
            <w:pPr>
              <w:pStyle w:val="Title"/>
              <w:rPr>
                <w:rFonts w:ascii="Times New Roman" w:hAnsi="Times New Roman"/>
                <w:b w:val="0"/>
                <w:bCs/>
                <w:i/>
                <w:iCs/>
                <w:sz w:val="22"/>
                <w:szCs w:val="6"/>
              </w:rPr>
            </w:pPr>
          </w:p>
        </w:tc>
      </w:tr>
    </w:tbl>
    <w:p w14:paraId="1CDAEB51" w14:textId="0CF0658D" w:rsidR="00B93D7A" w:rsidRPr="00B93D7A" w:rsidRDefault="001C214D" w:rsidP="00B93D7A">
      <w:pPr>
        <w:pStyle w:val="Title"/>
        <w:rPr>
          <w:rFonts w:ascii="Times New Roman" w:hAnsi="Times New Roman"/>
          <w:b w:val="0"/>
          <w:bCs/>
          <w:i/>
          <w:iCs/>
          <w:sz w:val="28"/>
          <w:szCs w:val="1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5B700" wp14:editId="716EC8B1">
            <wp:simplePos x="0" y="0"/>
            <wp:positionH relativeFrom="column">
              <wp:posOffset>5688965</wp:posOffset>
            </wp:positionH>
            <wp:positionV relativeFrom="paragraph">
              <wp:posOffset>-1295400</wp:posOffset>
            </wp:positionV>
            <wp:extent cx="457200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DD3984" wp14:editId="522E87FD">
            <wp:simplePos x="0" y="0"/>
            <wp:positionH relativeFrom="column">
              <wp:posOffset>5133975</wp:posOffset>
            </wp:positionH>
            <wp:positionV relativeFrom="paragraph">
              <wp:posOffset>-1252855</wp:posOffset>
            </wp:positionV>
            <wp:extent cx="425904" cy="352425"/>
            <wp:effectExtent l="0" t="0" r="0" b="0"/>
            <wp:wrapNone/>
            <wp:docPr id="2" name="Picture 2" descr="logo-uit | Tuổi trẻ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uit | Tuổi trẻ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4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>Nhóm</w:t>
      </w:r>
      <w:proofErr w:type="spellEnd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 xml:space="preserve"> </w:t>
      </w:r>
      <w:proofErr w:type="spellStart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>thực</w:t>
      </w:r>
      <w:proofErr w:type="spellEnd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 xml:space="preserve"> </w:t>
      </w:r>
      <w:proofErr w:type="spellStart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>hiện</w:t>
      </w:r>
      <w:proofErr w:type="spellEnd"/>
      <w:r w:rsidR="00B93D7A"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 xml:space="preserve">: </w:t>
      </w:r>
      <w:r w:rsidR="00B93D7A">
        <w:rPr>
          <w:rFonts w:ascii="Times New Roman" w:hAnsi="Times New Roman"/>
          <w:b w:val="0"/>
          <w:bCs/>
          <w:i/>
          <w:iCs/>
          <w:sz w:val="28"/>
          <w:szCs w:val="10"/>
        </w:rPr>
        <w:tab/>
      </w:r>
      <w:r w:rsidR="0023301B">
        <w:rPr>
          <w:rFonts w:ascii="Times New Roman" w:hAnsi="Times New Roman"/>
          <w:b w:val="0"/>
          <w:bCs/>
          <w:i/>
          <w:iCs/>
          <w:sz w:val="28"/>
          <w:szCs w:val="10"/>
        </w:rPr>
        <w:t>Vũ Duy Di Đan</w:t>
      </w:r>
    </w:p>
    <w:p w14:paraId="6EEA5616" w14:textId="7C322DE4" w:rsidR="00B93D7A" w:rsidRPr="00B93D7A" w:rsidRDefault="00B93D7A" w:rsidP="00B93D7A">
      <w:pPr>
        <w:pStyle w:val="Title"/>
        <w:rPr>
          <w:rFonts w:ascii="Times New Roman" w:hAnsi="Times New Roman"/>
          <w:b w:val="0"/>
          <w:bCs/>
          <w:i/>
          <w:iCs/>
          <w:sz w:val="28"/>
          <w:szCs w:val="10"/>
        </w:rPr>
      </w:pPr>
      <w:r w:rsidRPr="00B93D7A">
        <w:rPr>
          <w:rFonts w:ascii="Times New Roman" w:hAnsi="Times New Roman"/>
          <w:b w:val="0"/>
          <w:bCs/>
          <w:i/>
          <w:iCs/>
          <w:sz w:val="28"/>
          <w:szCs w:val="10"/>
        </w:rPr>
        <w:tab/>
        <w:t xml:space="preserve">   </w:t>
      </w:r>
      <w:r>
        <w:rPr>
          <w:rFonts w:ascii="Times New Roman" w:hAnsi="Times New Roman"/>
          <w:b w:val="0"/>
          <w:bCs/>
          <w:i/>
          <w:iCs/>
          <w:sz w:val="28"/>
          <w:szCs w:val="10"/>
        </w:rPr>
        <w:tab/>
      </w:r>
      <w:r>
        <w:rPr>
          <w:rFonts w:ascii="Times New Roman" w:hAnsi="Times New Roman"/>
          <w:b w:val="0"/>
          <w:bCs/>
          <w:i/>
          <w:iCs/>
          <w:sz w:val="28"/>
          <w:szCs w:val="10"/>
        </w:rPr>
        <w:tab/>
      </w:r>
      <w:proofErr w:type="spellStart"/>
      <w:r w:rsidR="0023301B">
        <w:rPr>
          <w:rFonts w:ascii="Times New Roman" w:hAnsi="Times New Roman"/>
          <w:b w:val="0"/>
          <w:bCs/>
          <w:i/>
          <w:iCs/>
          <w:sz w:val="28"/>
          <w:szCs w:val="10"/>
        </w:rPr>
        <w:t>Phạm</w:t>
      </w:r>
      <w:proofErr w:type="spellEnd"/>
      <w:r w:rsidR="0023301B">
        <w:rPr>
          <w:rFonts w:ascii="Times New Roman" w:hAnsi="Times New Roman"/>
          <w:b w:val="0"/>
          <w:bCs/>
          <w:i/>
          <w:iCs/>
          <w:sz w:val="28"/>
          <w:szCs w:val="10"/>
        </w:rPr>
        <w:t xml:space="preserve"> Quang </w:t>
      </w:r>
      <w:proofErr w:type="spellStart"/>
      <w:r w:rsidR="0023301B">
        <w:rPr>
          <w:rFonts w:ascii="Times New Roman" w:hAnsi="Times New Roman"/>
          <w:b w:val="0"/>
          <w:bCs/>
          <w:i/>
          <w:iCs/>
          <w:sz w:val="28"/>
          <w:szCs w:val="10"/>
        </w:rPr>
        <w:t>Hải</w:t>
      </w:r>
      <w:proofErr w:type="spellEnd"/>
    </w:p>
    <w:p w14:paraId="7A6AC30E" w14:textId="4F6BD481" w:rsidR="006808FB" w:rsidRPr="00A3597A" w:rsidRDefault="00A3597A" w:rsidP="005F71E0">
      <w:pPr>
        <w:pStyle w:val="Subtitle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Tuần</w:t>
      </w:r>
      <w:proofErr w:type="spellEnd"/>
      <w:r w:rsidRPr="00A3597A">
        <w:rPr>
          <w:rFonts w:ascii="Times New Roman" w:hAnsi="Times New Roman"/>
        </w:rPr>
        <w:t xml:space="preserve"> 1 (06/01/2021</w:t>
      </w:r>
      <w:r w:rsidR="00B93D7A">
        <w:rPr>
          <w:rFonts w:ascii="Times New Roman" w:hAnsi="Times New Roman"/>
        </w:rPr>
        <w:t xml:space="preserve"> - </w:t>
      </w:r>
      <w:r w:rsidRPr="00A3597A">
        <w:rPr>
          <w:rFonts w:ascii="Times New Roman" w:hAnsi="Times New Roman"/>
        </w:rPr>
        <w:t>13/01/2021)</w:t>
      </w:r>
      <w:r w:rsidR="009C1B6D">
        <w:rPr>
          <w:rFonts w:ascii="Times New Roman" w:hAnsi="Times New Roman"/>
        </w:rPr>
        <w:t xml:space="preserve">: Device overview </w:t>
      </w:r>
      <w:bookmarkStart w:id="0" w:name="_GoBack"/>
      <w:bookmarkEnd w:id="0"/>
    </w:p>
    <w:p w14:paraId="6CC9E62C" w14:textId="6A7AE5C5" w:rsidR="00723BE2" w:rsidRPr="00A3597A" w:rsidRDefault="00A3597A" w:rsidP="00723BE2">
      <w:pPr>
        <w:pStyle w:val="Heading1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Nội</w:t>
      </w:r>
      <w:proofErr w:type="spellEnd"/>
      <w:r w:rsidRPr="00A3597A">
        <w:rPr>
          <w:rFonts w:ascii="Times New Roman" w:hAnsi="Times New Roman"/>
        </w:rPr>
        <w:t xml:space="preserve"> dung 1:</w:t>
      </w:r>
      <w:r w:rsidR="0023301B">
        <w:rPr>
          <w:rFonts w:ascii="Times New Roman" w:hAnsi="Times New Roman"/>
        </w:rPr>
        <w:t xml:space="preserve"> </w:t>
      </w:r>
      <w:proofErr w:type="spellStart"/>
      <w:r w:rsidR="0023301B">
        <w:rPr>
          <w:rFonts w:ascii="Times New Roman" w:hAnsi="Times New Roman"/>
        </w:rPr>
        <w:t>Tổng</w:t>
      </w:r>
      <w:proofErr w:type="spellEnd"/>
      <w:r w:rsidR="0023301B">
        <w:rPr>
          <w:rFonts w:ascii="Times New Roman" w:hAnsi="Times New Roman"/>
        </w:rPr>
        <w:t xml:space="preserve"> </w:t>
      </w:r>
      <w:proofErr w:type="spellStart"/>
      <w:r w:rsidR="0023301B">
        <w:rPr>
          <w:rFonts w:ascii="Times New Roman" w:hAnsi="Times New Roman"/>
        </w:rPr>
        <w:t>quan</w:t>
      </w:r>
      <w:proofErr w:type="spellEnd"/>
      <w:r w:rsidR="0023301B">
        <w:rPr>
          <w:rFonts w:ascii="Times New Roman" w:hAnsi="Times New Roman"/>
        </w:rPr>
        <w:t xml:space="preserve"> </w:t>
      </w:r>
      <w:proofErr w:type="spellStart"/>
      <w:r w:rsidR="0023301B">
        <w:rPr>
          <w:rFonts w:ascii="Times New Roman" w:hAnsi="Times New Roman"/>
        </w:rPr>
        <w:t>về</w:t>
      </w:r>
      <w:proofErr w:type="spellEnd"/>
      <w:r w:rsidR="0023301B">
        <w:rPr>
          <w:rFonts w:ascii="Times New Roman" w:hAnsi="Times New Roman"/>
        </w:rPr>
        <w:t xml:space="preserve"> </w:t>
      </w:r>
      <w:proofErr w:type="spellStart"/>
      <w:r w:rsidR="0023301B">
        <w:rPr>
          <w:rFonts w:ascii="Times New Roman" w:hAnsi="Times New Roman"/>
        </w:rPr>
        <w:t>thiết</w:t>
      </w:r>
      <w:proofErr w:type="spellEnd"/>
      <w:r w:rsidR="0023301B">
        <w:rPr>
          <w:rFonts w:ascii="Times New Roman" w:hAnsi="Times New Roman"/>
        </w:rPr>
        <w:t xml:space="preserve"> </w:t>
      </w:r>
      <w:proofErr w:type="spellStart"/>
      <w:r w:rsidR="0023301B">
        <w:rPr>
          <w:rFonts w:ascii="Times New Roman" w:hAnsi="Times New Roman"/>
        </w:rPr>
        <w:t>bị</w:t>
      </w:r>
      <w:proofErr w:type="spellEnd"/>
      <w:r w:rsidR="0023301B">
        <w:rPr>
          <w:rFonts w:ascii="Times New Roman" w:hAnsi="Times New Roman"/>
        </w:rPr>
        <w:t xml:space="preserve"> Intel </w:t>
      </w:r>
      <w:proofErr w:type="spellStart"/>
      <w:r w:rsidR="0023301B">
        <w:rPr>
          <w:rFonts w:ascii="Times New Roman" w:hAnsi="Times New Roman"/>
        </w:rPr>
        <w:t>Arria</w:t>
      </w:r>
      <w:proofErr w:type="spellEnd"/>
      <w:r w:rsidR="0023301B">
        <w:rPr>
          <w:rFonts w:ascii="Times New Roman" w:hAnsi="Times New Roman"/>
        </w:rPr>
        <w:t xml:space="preserve"> 10</w:t>
      </w:r>
    </w:p>
    <w:p w14:paraId="18900A04" w14:textId="6E872FBA" w:rsidR="00723BE2" w:rsidRPr="00A3597A" w:rsidRDefault="0023301B" w:rsidP="005F71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Arria</w:t>
      </w:r>
      <w:proofErr w:type="spellEnd"/>
      <w:r>
        <w:rPr>
          <w:rFonts w:ascii="Times New Roman" w:hAnsi="Times New Roman" w:cs="Times New Roman"/>
        </w:rPr>
        <w:t xml:space="preserve"> 10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FPGA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SoC </w:t>
      </w:r>
      <w:proofErr w:type="spellStart"/>
      <w:r>
        <w:rPr>
          <w:rFonts w:ascii="Times New Roman" w:hAnsi="Times New Roman" w:cs="Times New Roman"/>
        </w:rPr>
        <w:t>tầm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20nm,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</w:p>
    <w:p w14:paraId="68DD01CF" w14:textId="00A28E1D" w:rsidR="00723BE2" w:rsidRPr="00A3597A" w:rsidRDefault="0023301B" w:rsidP="005F71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</w:p>
    <w:p w14:paraId="019B518C" w14:textId="64D5192F" w:rsidR="00683AD8" w:rsidRPr="00A3597A" w:rsidRDefault="0023301B" w:rsidP="005F71E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: Wireless, Wireline, B</w:t>
      </w:r>
      <w:r w:rsidR="00DF0916">
        <w:rPr>
          <w:rFonts w:ascii="Times New Roman" w:hAnsi="Times New Roman" w:cs="Times New Roman"/>
        </w:rPr>
        <w:t>roadcast, Computing and Storage, Medical, Military</w:t>
      </w:r>
    </w:p>
    <w:p w14:paraId="3E941830" w14:textId="104B7206" w:rsidR="00A44734" w:rsidRPr="00A3597A" w:rsidRDefault="00A3597A" w:rsidP="00723BE2">
      <w:pPr>
        <w:pStyle w:val="Heading1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Nội</w:t>
      </w:r>
      <w:proofErr w:type="spellEnd"/>
      <w:r w:rsidRPr="00A3597A">
        <w:rPr>
          <w:rFonts w:ascii="Times New Roman" w:hAnsi="Times New Roman"/>
        </w:rPr>
        <w:t xml:space="preserve"> dung 2:</w:t>
      </w:r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Ưu</w:t>
      </w:r>
      <w:proofErr w:type="spellEnd"/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điểm</w:t>
      </w:r>
      <w:proofErr w:type="spellEnd"/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chính</w:t>
      </w:r>
      <w:proofErr w:type="spellEnd"/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của</w:t>
      </w:r>
      <w:proofErr w:type="spellEnd"/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thiết</w:t>
      </w:r>
      <w:proofErr w:type="spellEnd"/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bị</w:t>
      </w:r>
      <w:proofErr w:type="spellEnd"/>
      <w:r w:rsidR="00DF0916">
        <w:rPr>
          <w:rFonts w:ascii="Times New Roman" w:hAnsi="Times New Roman"/>
        </w:rPr>
        <w:t xml:space="preserve"> Intel </w:t>
      </w:r>
      <w:proofErr w:type="spellStart"/>
      <w:r w:rsidR="00DF0916">
        <w:rPr>
          <w:rFonts w:ascii="Times New Roman" w:hAnsi="Times New Roman"/>
        </w:rPr>
        <w:t>Arria</w:t>
      </w:r>
      <w:proofErr w:type="spellEnd"/>
      <w:r w:rsidR="00DF0916">
        <w:rPr>
          <w:rFonts w:ascii="Times New Roman" w:hAnsi="Times New Roman"/>
        </w:rPr>
        <w:t xml:space="preserve"> 10</w:t>
      </w:r>
    </w:p>
    <w:p w14:paraId="5270C959" w14:textId="283F1893" w:rsidR="00A44734" w:rsidRPr="00A3597A" w:rsidRDefault="00DF0916" w:rsidP="005F71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</w:p>
    <w:p w14:paraId="4BE92D74" w14:textId="07B41CCD" w:rsidR="00A44734" w:rsidRPr="00A3597A" w:rsidRDefault="00DF0916" w:rsidP="005F71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</w:p>
    <w:p w14:paraId="4B8197FA" w14:textId="33B474A3" w:rsidR="00A44734" w:rsidRDefault="00DF0916" w:rsidP="005F71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logic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IP</w:t>
      </w:r>
    </w:p>
    <w:p w14:paraId="2CEB5F71" w14:textId="346A2303" w:rsidR="00DF0916" w:rsidRDefault="00DF0916" w:rsidP="005F71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(HPS)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ARM Cortex A9 </w:t>
      </w:r>
      <w:proofErr w:type="spellStart"/>
      <w:r>
        <w:rPr>
          <w:rFonts w:ascii="Times New Roman" w:hAnsi="Times New Roman" w:cs="Times New Roman"/>
        </w:rPr>
        <w:t>MPcore</w:t>
      </w:r>
      <w:proofErr w:type="spellEnd"/>
    </w:p>
    <w:p w14:paraId="66CDF4F1" w14:textId="304546C1" w:rsidR="00DF0916" w:rsidRPr="00A3597A" w:rsidRDefault="00DF0916" w:rsidP="005F71E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</w:p>
    <w:p w14:paraId="45B02DAF" w14:textId="7F6781B7" w:rsidR="00A44734" w:rsidRPr="00A3597A" w:rsidRDefault="00A3597A" w:rsidP="005F71E0">
      <w:pPr>
        <w:pStyle w:val="Heading1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Nội</w:t>
      </w:r>
      <w:proofErr w:type="spellEnd"/>
      <w:r w:rsidRPr="00A3597A">
        <w:rPr>
          <w:rFonts w:ascii="Times New Roman" w:hAnsi="Times New Roman"/>
        </w:rPr>
        <w:t xml:space="preserve"> dung 3:</w:t>
      </w:r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Các</w:t>
      </w:r>
      <w:proofErr w:type="spellEnd"/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tính</w:t>
      </w:r>
      <w:proofErr w:type="spellEnd"/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năng</w:t>
      </w:r>
      <w:proofErr w:type="spellEnd"/>
      <w:r w:rsidR="00DF0916">
        <w:rPr>
          <w:rFonts w:ascii="Times New Roman" w:hAnsi="Times New Roman"/>
        </w:rPr>
        <w:t xml:space="preserve"> </w:t>
      </w:r>
      <w:proofErr w:type="spellStart"/>
      <w:r w:rsidR="00DF0916">
        <w:rPr>
          <w:rFonts w:ascii="Times New Roman" w:hAnsi="Times New Roman"/>
        </w:rPr>
        <w:t>của</w:t>
      </w:r>
      <w:proofErr w:type="spellEnd"/>
      <w:r w:rsidR="00DF0916">
        <w:rPr>
          <w:rFonts w:ascii="Times New Roman" w:hAnsi="Times New Roman"/>
        </w:rPr>
        <w:t xml:space="preserve"> Intel </w:t>
      </w:r>
      <w:proofErr w:type="spellStart"/>
      <w:r w:rsidR="00DF0916">
        <w:rPr>
          <w:rFonts w:ascii="Times New Roman" w:hAnsi="Times New Roman"/>
        </w:rPr>
        <w:t>Arria</w:t>
      </w:r>
      <w:proofErr w:type="spellEnd"/>
      <w:r w:rsidR="00DF0916">
        <w:rPr>
          <w:rFonts w:ascii="Times New Roman" w:hAnsi="Times New Roman"/>
        </w:rPr>
        <w:t xml:space="preserve"> 10</w:t>
      </w:r>
    </w:p>
    <w:p w14:paraId="12D56094" w14:textId="4C7A3695" w:rsidR="00A44734" w:rsidRDefault="0021496E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nghệ</w:t>
      </w:r>
      <w:proofErr w:type="spellEnd"/>
    </w:p>
    <w:p w14:paraId="078CC647" w14:textId="3E41C919" w:rsidR="0021496E" w:rsidRDefault="0021496E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Packaging</w:t>
      </w:r>
    </w:p>
    <w:p w14:paraId="7CCC9723" w14:textId="59DB05ED" w:rsidR="0021496E" w:rsidRPr="00A3597A" w:rsidRDefault="0021496E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High-performance FPGA fabric</w:t>
      </w:r>
    </w:p>
    <w:p w14:paraId="1EE6C49E" w14:textId="1856B268" w:rsidR="00A44734" w:rsidRDefault="0021496E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</w:p>
    <w:p w14:paraId="510700AB" w14:textId="4A60DAFB" w:rsidR="00B33D5F" w:rsidRDefault="00B33D5F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IP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</w:p>
    <w:p w14:paraId="1CC832C5" w14:textId="73E4B590" w:rsidR="00B33D5F" w:rsidRDefault="00B33D5F" w:rsidP="00B33D5F">
      <w:pPr>
        <w:pStyle w:val="ListParagraph"/>
        <w:numPr>
          <w:ilvl w:val="0"/>
          <w:numId w:val="0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DSP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</w:p>
    <w:p w14:paraId="28164A0D" w14:textId="45FD4358" w:rsidR="00B33D5F" w:rsidRDefault="00B33D5F" w:rsidP="00B33D5F">
      <w:pPr>
        <w:pStyle w:val="ListParagraph"/>
        <w:numPr>
          <w:ilvl w:val="0"/>
          <w:numId w:val="0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</w:p>
    <w:p w14:paraId="200D5D10" w14:textId="5FEA1AA2" w:rsidR="00B33D5F" w:rsidRDefault="00B33D5F" w:rsidP="00B33D5F">
      <w:pPr>
        <w:pStyle w:val="ListParagraph"/>
        <w:numPr>
          <w:ilvl w:val="0"/>
          <w:numId w:val="0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PCI Express</w:t>
      </w:r>
    </w:p>
    <w:p w14:paraId="5A4AE77F" w14:textId="05C172A2" w:rsidR="00B33D5F" w:rsidRPr="00A3597A" w:rsidRDefault="00B33D5F" w:rsidP="00B33D5F">
      <w:pPr>
        <w:pStyle w:val="ListParagraph"/>
        <w:numPr>
          <w:ilvl w:val="0"/>
          <w:numId w:val="0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I/</w:t>
      </w:r>
      <w:proofErr w:type="spellStart"/>
      <w:r>
        <w:rPr>
          <w:rFonts w:ascii="Times New Roman" w:hAnsi="Times New Roman" w:cs="Times New Roman"/>
        </w:rPr>
        <w:t>O</w:t>
      </w:r>
      <w:r w:rsidR="0093722B">
        <w:rPr>
          <w:rFonts w:ascii="Times New Roman" w:hAnsi="Times New Roman" w:cs="Times New Roman"/>
        </w:rPr>
        <w:t>L</w:t>
      </w:r>
      <w:r w:rsidR="00D43E87">
        <w:rPr>
          <w:rFonts w:ascii="Times New Roman" w:hAnsi="Times New Roman" w:cs="Times New Roman"/>
        </w:rPr>
        <w:t>ow</w:t>
      </w:r>
      <w:proofErr w:type="spellEnd"/>
    </w:p>
    <w:p w14:paraId="16119361" w14:textId="1AF8312E" w:rsidR="00A44734" w:rsidRDefault="00B33D5F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clock networks</w:t>
      </w:r>
    </w:p>
    <w:p w14:paraId="3E836304" w14:textId="2D8B4D73" w:rsidR="00B33D5F" w:rsidRDefault="00B33D5F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Phase-locked loops (PLLs)</w:t>
      </w:r>
    </w:p>
    <w:p w14:paraId="542710A3" w14:textId="1E9DB220" w:rsidR="00B33D5F" w:rsidRDefault="00B33D5F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FPGA General-purpose I/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(GPIOs)</w:t>
      </w:r>
    </w:p>
    <w:p w14:paraId="22C742E1" w14:textId="24612EC3" w:rsidR="00B33D5F" w:rsidRDefault="0093722B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vi </w:t>
      </w:r>
    </w:p>
    <w:p w14:paraId="038B4EA2" w14:textId="121B2B58" w:rsidR="0093722B" w:rsidRDefault="0093722B" w:rsidP="005F71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Low-power serial transceivers</w:t>
      </w:r>
    </w:p>
    <w:p w14:paraId="3C1BDF84" w14:textId="77777777" w:rsidR="0093722B" w:rsidRDefault="0093722B" w:rsidP="009372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HPS</w:t>
      </w:r>
    </w:p>
    <w:p w14:paraId="79A08055" w14:textId="77777777" w:rsidR="0093722B" w:rsidRDefault="0093722B" w:rsidP="0093722B">
      <w:pPr>
        <w:pStyle w:val="ListParagraph"/>
        <w:numPr>
          <w:ilvl w:val="0"/>
          <w:numId w:val="0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4B20D6DD" w14:textId="77777777" w:rsidR="0093722B" w:rsidRDefault="0093722B" w:rsidP="0093722B">
      <w:pPr>
        <w:pStyle w:val="ListParagraph"/>
        <w:numPr>
          <w:ilvl w:val="0"/>
          <w:numId w:val="0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vi</w:t>
      </w:r>
    </w:p>
    <w:p w14:paraId="275BAD75" w14:textId="1E2B82DF" w:rsidR="0093722B" w:rsidRDefault="0093722B" w:rsidP="0093722B">
      <w:pPr>
        <w:pStyle w:val="ListParagraph"/>
        <w:numPr>
          <w:ilvl w:val="0"/>
          <w:numId w:val="0"/>
        </w:numPr>
        <w:ind w:left="1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Interconnects to core </w:t>
      </w:r>
    </w:p>
    <w:p w14:paraId="1F8C56D9" w14:textId="04297E50" w:rsidR="0093722B" w:rsidRDefault="0093722B" w:rsidP="009372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14:paraId="46DF6E39" w14:textId="792F6631" w:rsidR="0093722B" w:rsidRDefault="0093722B" w:rsidP="009372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management</w:t>
      </w:r>
    </w:p>
    <w:p w14:paraId="2A706FD2" w14:textId="5AB2924E" w:rsidR="00D43E87" w:rsidRPr="0093722B" w:rsidRDefault="00D43E87" w:rsidP="0093722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tools</w:t>
      </w:r>
    </w:p>
    <w:p w14:paraId="3B4FA9A2" w14:textId="7A0FD3EE" w:rsidR="00E137D3" w:rsidRPr="00A3597A" w:rsidRDefault="00A3597A" w:rsidP="00A44734">
      <w:pPr>
        <w:pStyle w:val="Heading1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Ghi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chú</w:t>
      </w:r>
      <w:proofErr w:type="spellEnd"/>
    </w:p>
    <w:p w14:paraId="737DDFEB" w14:textId="1633CCA6" w:rsidR="006808FB" w:rsidRDefault="00D43E87" w:rsidP="00D43E8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>.</w:t>
      </w:r>
    </w:p>
    <w:p w14:paraId="5C3EA9DC" w14:textId="674BF9BE" w:rsidR="00D43E87" w:rsidRPr="00D43E87" w:rsidRDefault="00D43E87" w:rsidP="00D43E8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</w:p>
    <w:p w14:paraId="1886F43E" w14:textId="445B9119" w:rsidR="00A44734" w:rsidRPr="00A3597A" w:rsidRDefault="00A3597A" w:rsidP="00A3597A">
      <w:pPr>
        <w:pStyle w:val="Subtitle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Kế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hoạch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tuần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tiếp</w:t>
      </w:r>
      <w:proofErr w:type="spellEnd"/>
      <w:r w:rsidRPr="00A3597A">
        <w:rPr>
          <w:rFonts w:ascii="Times New Roman" w:hAnsi="Times New Roman"/>
        </w:rPr>
        <w:t xml:space="preserve"> </w:t>
      </w:r>
      <w:proofErr w:type="spellStart"/>
      <w:r w:rsidRPr="00A3597A"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(13/01/2021 </w:t>
      </w:r>
      <w:r w:rsidR="00B93D7A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B93D7A">
        <w:rPr>
          <w:rFonts w:ascii="Times New Roman" w:hAnsi="Times New Roman"/>
        </w:rPr>
        <w:t>20/01/2021)</w:t>
      </w:r>
    </w:p>
    <w:p w14:paraId="0C54A334" w14:textId="4F0943C4" w:rsidR="006808FB" w:rsidRPr="00A3597A" w:rsidRDefault="00A3597A" w:rsidP="006808FB">
      <w:pPr>
        <w:pStyle w:val="Heading1"/>
        <w:rPr>
          <w:rFonts w:ascii="Times New Roman" w:hAnsi="Times New Roman"/>
        </w:rPr>
      </w:pPr>
      <w:proofErr w:type="spellStart"/>
      <w:r w:rsidRPr="00A3597A">
        <w:rPr>
          <w:rFonts w:ascii="Times New Roman" w:hAnsi="Times New Roman"/>
        </w:rPr>
        <w:t>Nội</w:t>
      </w:r>
      <w:proofErr w:type="spellEnd"/>
      <w:r w:rsidRPr="00A3597A">
        <w:rPr>
          <w:rFonts w:ascii="Times New Roman" w:hAnsi="Times New Roman"/>
        </w:rPr>
        <w:t xml:space="preserve"> dung</w:t>
      </w:r>
    </w:p>
    <w:p w14:paraId="2605A99B" w14:textId="0D2F2B62" w:rsidR="00A44734" w:rsidRDefault="00D43E87" w:rsidP="005F71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Intel </w:t>
      </w:r>
      <w:proofErr w:type="spellStart"/>
      <w:r>
        <w:rPr>
          <w:rFonts w:ascii="Times New Roman" w:hAnsi="Times New Roman" w:cs="Times New Roman"/>
          <w:szCs w:val="24"/>
        </w:rPr>
        <w:t>Arria</w:t>
      </w:r>
      <w:proofErr w:type="spellEnd"/>
      <w:r>
        <w:rPr>
          <w:rFonts w:ascii="Times New Roman" w:hAnsi="Times New Roman" w:cs="Times New Roman"/>
          <w:szCs w:val="24"/>
        </w:rPr>
        <w:t xml:space="preserve"> 10 Device Variants and Packages</w:t>
      </w:r>
    </w:p>
    <w:p w14:paraId="65A00586" w14:textId="1099407A" w:rsidR="00D43E87" w:rsidRDefault="00D43E87" w:rsidP="005F71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I/O Vertical Migration for Intel </w:t>
      </w:r>
      <w:proofErr w:type="spellStart"/>
      <w:r>
        <w:rPr>
          <w:rFonts w:ascii="Times New Roman" w:hAnsi="Times New Roman" w:cs="Times New Roman"/>
          <w:szCs w:val="24"/>
        </w:rPr>
        <w:t>Arria</w:t>
      </w:r>
      <w:proofErr w:type="spellEnd"/>
      <w:r>
        <w:rPr>
          <w:rFonts w:ascii="Times New Roman" w:hAnsi="Times New Roman" w:cs="Times New Roman"/>
          <w:szCs w:val="24"/>
        </w:rPr>
        <w:t xml:space="preserve"> 10 Devices</w:t>
      </w:r>
    </w:p>
    <w:p w14:paraId="624B429D" w14:textId="68BB8BD7" w:rsidR="00D43E87" w:rsidRDefault="00D43E87" w:rsidP="005F71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Adaptive Logic Module</w:t>
      </w:r>
    </w:p>
    <w:p w14:paraId="7DF099B5" w14:textId="74ACF096" w:rsidR="00D43E87" w:rsidRPr="00A3597A" w:rsidRDefault="00D43E87" w:rsidP="005F71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Variable-Precision DSP Block</w:t>
      </w:r>
    </w:p>
    <w:p w14:paraId="42485D20" w14:textId="15CD0A15" w:rsidR="00430F65" w:rsidRPr="00A3597A" w:rsidRDefault="00D43E87" w:rsidP="005F71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Memory Blocks</w:t>
      </w:r>
    </w:p>
    <w:sectPr w:rsidR="00430F65" w:rsidRPr="00A3597A" w:rsidSect="00703D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2D8B2" w14:textId="77777777" w:rsidR="001069C9" w:rsidRDefault="001069C9" w:rsidP="006A0B6E">
      <w:r>
        <w:separator/>
      </w:r>
    </w:p>
  </w:endnote>
  <w:endnote w:type="continuationSeparator" w:id="0">
    <w:p w14:paraId="7E2F2641" w14:textId="77777777" w:rsidR="001069C9" w:rsidRDefault="001069C9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8805A" w14:textId="77777777" w:rsidR="00C61E66" w:rsidRDefault="00C61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04C3" w14:textId="77777777" w:rsidR="00C61E66" w:rsidRDefault="00C61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4279" w14:textId="77777777" w:rsidR="00C61E66" w:rsidRDefault="00C6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36B23" w14:textId="77777777" w:rsidR="001069C9" w:rsidRDefault="001069C9" w:rsidP="006A0B6E">
      <w:r>
        <w:separator/>
      </w:r>
    </w:p>
  </w:footnote>
  <w:footnote w:type="continuationSeparator" w:id="0">
    <w:p w14:paraId="521E6A72" w14:textId="77777777" w:rsidR="001069C9" w:rsidRDefault="001069C9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662C9" w14:textId="77777777" w:rsidR="00C61E66" w:rsidRDefault="00C61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CA3E5" w14:textId="77777777" w:rsidR="00C61E66" w:rsidRDefault="00C61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32F64" w14:textId="77777777" w:rsidR="00A64188" w:rsidRDefault="00A641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725D368" wp14:editId="612C289A">
              <wp:simplePos x="0" y="0"/>
              <wp:positionH relativeFrom="page">
                <wp:posOffset>1076325</wp:posOffset>
              </wp:positionH>
              <wp:positionV relativeFrom="page">
                <wp:posOffset>1352550</wp:posOffset>
              </wp:positionV>
              <wp:extent cx="5577840" cy="146304"/>
              <wp:effectExtent l="0" t="0" r="3810" b="6350"/>
              <wp:wrapNone/>
              <wp:docPr id="5" name="Rectangle 5" descr="Yellow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0709DE" id="Rectangle 5" o:spid="_x0000_s1026" alt="Yellow rectangle" style="position:absolute;margin-left:84.75pt;margin-top:106.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7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0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4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7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26"/>
  </w:num>
  <w:num w:numId="5">
    <w:abstractNumId w:val="23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2"/>
  </w:num>
  <w:num w:numId="18">
    <w:abstractNumId w:val="25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0"/>
  </w:num>
  <w:num w:numId="22">
    <w:abstractNumId w:val="18"/>
  </w:num>
  <w:num w:numId="23">
    <w:abstractNumId w:val="24"/>
  </w:num>
  <w:num w:numId="24">
    <w:abstractNumId w:val="13"/>
  </w:num>
  <w:num w:numId="25">
    <w:abstractNumId w:val="17"/>
  </w:num>
  <w:num w:numId="26">
    <w:abstractNumId w:val="15"/>
  </w:num>
  <w:num w:numId="27">
    <w:abstractNumId w:val="27"/>
  </w:num>
  <w:num w:numId="28">
    <w:abstractNumId w:val="11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7A"/>
    <w:rsid w:val="00002BD9"/>
    <w:rsid w:val="000156D6"/>
    <w:rsid w:val="00032122"/>
    <w:rsid w:val="000A677A"/>
    <w:rsid w:val="000B3F2D"/>
    <w:rsid w:val="000C2FE2"/>
    <w:rsid w:val="000D0FCD"/>
    <w:rsid w:val="001069C9"/>
    <w:rsid w:val="00114474"/>
    <w:rsid w:val="00165527"/>
    <w:rsid w:val="001819EE"/>
    <w:rsid w:val="001837AA"/>
    <w:rsid w:val="00183E80"/>
    <w:rsid w:val="001C214D"/>
    <w:rsid w:val="001D097A"/>
    <w:rsid w:val="002102FA"/>
    <w:rsid w:val="0021496E"/>
    <w:rsid w:val="00221CC1"/>
    <w:rsid w:val="00232BD4"/>
    <w:rsid w:val="0023301B"/>
    <w:rsid w:val="002F12E0"/>
    <w:rsid w:val="002F7B3F"/>
    <w:rsid w:val="002F7E28"/>
    <w:rsid w:val="0035539F"/>
    <w:rsid w:val="00383298"/>
    <w:rsid w:val="003F76AF"/>
    <w:rsid w:val="00430F65"/>
    <w:rsid w:val="004328DA"/>
    <w:rsid w:val="00434C6E"/>
    <w:rsid w:val="00445F89"/>
    <w:rsid w:val="00462AF2"/>
    <w:rsid w:val="004B4C42"/>
    <w:rsid w:val="004B751B"/>
    <w:rsid w:val="004D26DD"/>
    <w:rsid w:val="004F555D"/>
    <w:rsid w:val="005273BA"/>
    <w:rsid w:val="0059622C"/>
    <w:rsid w:val="005C1593"/>
    <w:rsid w:val="005F1D4B"/>
    <w:rsid w:val="005F34B3"/>
    <w:rsid w:val="005F38A4"/>
    <w:rsid w:val="005F71E0"/>
    <w:rsid w:val="00610CD6"/>
    <w:rsid w:val="00664262"/>
    <w:rsid w:val="006808FB"/>
    <w:rsid w:val="00683AD8"/>
    <w:rsid w:val="006A0B6E"/>
    <w:rsid w:val="006E2D31"/>
    <w:rsid w:val="006E6FD9"/>
    <w:rsid w:val="00703D67"/>
    <w:rsid w:val="00707842"/>
    <w:rsid w:val="00715A0A"/>
    <w:rsid w:val="00720141"/>
    <w:rsid w:val="00723BE2"/>
    <w:rsid w:val="00727443"/>
    <w:rsid w:val="00743E01"/>
    <w:rsid w:val="007A3694"/>
    <w:rsid w:val="007B6341"/>
    <w:rsid w:val="00823D7B"/>
    <w:rsid w:val="00843EA3"/>
    <w:rsid w:val="0086638E"/>
    <w:rsid w:val="00887863"/>
    <w:rsid w:val="008904DA"/>
    <w:rsid w:val="008C1EF6"/>
    <w:rsid w:val="008E23DB"/>
    <w:rsid w:val="008E2B0D"/>
    <w:rsid w:val="009241DD"/>
    <w:rsid w:val="0093722B"/>
    <w:rsid w:val="00952B4B"/>
    <w:rsid w:val="00972305"/>
    <w:rsid w:val="009C1B6D"/>
    <w:rsid w:val="00A3597A"/>
    <w:rsid w:val="00A41E6D"/>
    <w:rsid w:val="00A44734"/>
    <w:rsid w:val="00A64188"/>
    <w:rsid w:val="00A660DB"/>
    <w:rsid w:val="00A71AF0"/>
    <w:rsid w:val="00A846D0"/>
    <w:rsid w:val="00AD3B3D"/>
    <w:rsid w:val="00B037F9"/>
    <w:rsid w:val="00B14EFB"/>
    <w:rsid w:val="00B33D5F"/>
    <w:rsid w:val="00B50FE9"/>
    <w:rsid w:val="00B516E1"/>
    <w:rsid w:val="00B55472"/>
    <w:rsid w:val="00B6311C"/>
    <w:rsid w:val="00B93D7A"/>
    <w:rsid w:val="00BA5AC5"/>
    <w:rsid w:val="00BB2EE1"/>
    <w:rsid w:val="00BB5FF6"/>
    <w:rsid w:val="00C37782"/>
    <w:rsid w:val="00C47922"/>
    <w:rsid w:val="00C61E66"/>
    <w:rsid w:val="00C71CA0"/>
    <w:rsid w:val="00C721A9"/>
    <w:rsid w:val="00C92D34"/>
    <w:rsid w:val="00CA260E"/>
    <w:rsid w:val="00CB2F1F"/>
    <w:rsid w:val="00CD5704"/>
    <w:rsid w:val="00D43E87"/>
    <w:rsid w:val="00DD5CC5"/>
    <w:rsid w:val="00DF0916"/>
    <w:rsid w:val="00E137D3"/>
    <w:rsid w:val="00E261B4"/>
    <w:rsid w:val="00F37FE5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9F87A"/>
  <w15:docId w15:val="{4EDEFA6F-EEBF-4E57-9CD8-51408F25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823D7B"/>
    <w:pPr>
      <w:spacing w:before="24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823D7B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duy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report.dotx</Template>
  <TotalTime>59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vuduy</dc:creator>
  <cp:keywords/>
  <dc:description/>
  <cp:lastModifiedBy>Vũ Duy Di Đan</cp:lastModifiedBy>
  <cp:revision>5</cp:revision>
  <dcterms:created xsi:type="dcterms:W3CDTF">2021-01-10T08:31:00Z</dcterms:created>
  <dcterms:modified xsi:type="dcterms:W3CDTF">2021-01-13T02:27:00Z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